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3482" w14:textId="77777777" w:rsidR="002129FF" w:rsidRDefault="001C0350" w:rsidP="002129FF">
      <w:pPr>
        <w:spacing w:line="240" w:lineRule="auto"/>
        <w:jc w:val="center"/>
        <w:rPr>
          <w:rFonts w:cs="Times New Roman"/>
          <w:sz w:val="22"/>
        </w:rPr>
      </w:pPr>
      <w:r w:rsidRPr="000929B7">
        <w:rPr>
          <w:rFonts w:cs="Times New Roman"/>
          <w:sz w:val="22"/>
        </w:rPr>
        <w:t xml:space="preserve">Semester hours: </w:t>
      </w:r>
      <w:r w:rsidR="00DA4086">
        <w:rPr>
          <w:rFonts w:cs="Times New Roman"/>
          <w:sz w:val="22"/>
        </w:rPr>
        <w:t>3</w:t>
      </w:r>
      <w:r w:rsidRPr="000929B7">
        <w:rPr>
          <w:rFonts w:cs="Times New Roman"/>
          <w:sz w:val="22"/>
        </w:rPr>
        <w:t>.0 h</w:t>
      </w:r>
      <w:r w:rsidR="009905A5" w:rsidRPr="000929B7">
        <w:rPr>
          <w:rFonts w:cs="Times New Roman"/>
          <w:sz w:val="22"/>
        </w:rPr>
        <w:t xml:space="preserve">; </w:t>
      </w:r>
      <w:r w:rsidRPr="000929B7">
        <w:rPr>
          <w:rFonts w:cs="Times New Roman"/>
          <w:sz w:val="22"/>
        </w:rPr>
        <w:t xml:space="preserve">ECTS-Credits: </w:t>
      </w:r>
      <w:r w:rsidR="002129FF">
        <w:rPr>
          <w:rFonts w:cs="Times New Roman"/>
          <w:sz w:val="22"/>
        </w:rPr>
        <w:t>4.5</w:t>
      </w:r>
      <w:r w:rsidR="009905A5" w:rsidRPr="000929B7">
        <w:rPr>
          <w:rFonts w:cs="Times New Roman"/>
          <w:sz w:val="22"/>
        </w:rPr>
        <w:t xml:space="preserve">; </w:t>
      </w:r>
      <w:r w:rsidRPr="000929B7">
        <w:rPr>
          <w:rFonts w:cs="Times New Roman"/>
          <w:sz w:val="22"/>
        </w:rPr>
        <w:t xml:space="preserve">Type: </w:t>
      </w:r>
      <w:r w:rsidR="00DA4086">
        <w:rPr>
          <w:rFonts w:cs="Times New Roman"/>
          <w:sz w:val="22"/>
        </w:rPr>
        <w:t>VU</w:t>
      </w:r>
      <w:r w:rsidR="002129FF">
        <w:rPr>
          <w:rFonts w:cs="Times New Roman"/>
          <w:sz w:val="22"/>
        </w:rPr>
        <w:t>, 2019/20</w:t>
      </w:r>
    </w:p>
    <w:p w14:paraId="22038D3C" w14:textId="2C40B6C7" w:rsidR="001C0350" w:rsidRDefault="002129FF" w:rsidP="002129FF">
      <w:pPr>
        <w:spacing w:line="240" w:lineRule="auto"/>
        <w:jc w:val="center"/>
        <w:rPr>
          <w:rFonts w:cs="Times New Roman"/>
          <w:sz w:val="22"/>
        </w:rPr>
      </w:pPr>
      <w:r w:rsidRPr="002129FF">
        <w:rPr>
          <w:rFonts w:cs="Times New Roman"/>
          <w:sz w:val="20"/>
          <w:szCs w:val="20"/>
        </w:rPr>
        <w:t>786 Doctoral Program in Technical Sciences, 791 Doctoral Program in Natural Sciences</w:t>
      </w:r>
      <w:r w:rsidRPr="002129FF">
        <w:rPr>
          <w:rFonts w:cs="Times New Roman"/>
          <w:sz w:val="20"/>
          <w:szCs w:val="20"/>
        </w:rPr>
        <w:br/>
        <w:t>Master program 921 Computer Science (WK: Multimedia Information Systems), 924 Software Engineering and Management (WK: Web and Data Science)</w:t>
      </w:r>
    </w:p>
    <w:p w14:paraId="51A82694" w14:textId="5C4400E6" w:rsidR="00CE3E3B" w:rsidRPr="000929B7" w:rsidRDefault="002129FF" w:rsidP="005E44A9">
      <w:pPr>
        <w:spacing w:after="0" w:line="240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Andreas Holzinger, Anna Saranti, </w:t>
      </w:r>
      <w:r w:rsidR="005A64D8">
        <w:rPr>
          <w:rFonts w:cs="Times New Roman"/>
          <w:sz w:val="22"/>
        </w:rPr>
        <w:t xml:space="preserve">Deepika Singh, </w:t>
      </w:r>
      <w:r w:rsidR="005E44A9">
        <w:rPr>
          <w:rFonts w:cs="Times New Roman"/>
          <w:sz w:val="22"/>
        </w:rPr>
        <w:t xml:space="preserve">Bernd Malle, </w:t>
      </w:r>
      <w:r w:rsidR="005E44A9">
        <w:rPr>
          <w:rFonts w:cs="Times New Roman"/>
          <w:sz w:val="22"/>
        </w:rPr>
        <w:br/>
        <w:t>Marcus Bloice, Fleur Jeanquar</w:t>
      </w:r>
      <w:r w:rsidR="0096405C">
        <w:rPr>
          <w:rFonts w:cs="Times New Roman"/>
          <w:sz w:val="22"/>
        </w:rPr>
        <w:t>tier</w:t>
      </w:r>
      <w:r w:rsidR="005E44A9">
        <w:rPr>
          <w:rFonts w:cs="Times New Roman"/>
          <w:sz w:val="22"/>
        </w:rPr>
        <w:t>, Claire Jean</w:t>
      </w:r>
      <w:r w:rsidR="0096405C">
        <w:rPr>
          <w:rFonts w:cs="Times New Roman"/>
          <w:sz w:val="22"/>
        </w:rPr>
        <w:t>-Q</w:t>
      </w:r>
      <w:r w:rsidR="005E44A9">
        <w:rPr>
          <w:rFonts w:cs="Times New Roman"/>
          <w:sz w:val="22"/>
        </w:rPr>
        <w:t>uartier</w:t>
      </w:r>
    </w:p>
    <w:p w14:paraId="7D4E07F1" w14:textId="6158AB2E" w:rsidR="001C0350" w:rsidRPr="000929B7" w:rsidRDefault="001C0350" w:rsidP="009C2C4B">
      <w:pPr>
        <w:spacing w:after="0"/>
        <w:rPr>
          <w:rFonts w:cs="Times New Roman"/>
          <w:sz w:val="22"/>
        </w:rPr>
      </w:pPr>
      <w:r w:rsidRPr="000929B7">
        <w:rPr>
          <w:rFonts w:cs="Times New Roman"/>
          <w:sz w:val="22"/>
        </w:rPr>
        <w:t>ECTS-Breakdown (sum=</w:t>
      </w:r>
      <w:r w:rsidR="005E44A9">
        <w:rPr>
          <w:rFonts w:cs="Times New Roman"/>
          <w:sz w:val="22"/>
        </w:rPr>
        <w:t>112</w:t>
      </w:r>
      <w:r w:rsidR="00E371BE" w:rsidRPr="000929B7">
        <w:rPr>
          <w:rFonts w:cs="Times New Roman"/>
          <w:sz w:val="22"/>
        </w:rPr>
        <w:t xml:space="preserve"> </w:t>
      </w:r>
      <w:r w:rsidRPr="000929B7">
        <w:rPr>
          <w:rFonts w:cs="Times New Roman"/>
          <w:sz w:val="22"/>
        </w:rPr>
        <w:t xml:space="preserve">h, corresponds with </w:t>
      </w:r>
      <w:r w:rsidR="0096405C">
        <w:rPr>
          <w:rFonts w:cs="Times New Roman"/>
          <w:sz w:val="22"/>
        </w:rPr>
        <w:t>4,5</w:t>
      </w:r>
      <w:r w:rsidRPr="000929B7">
        <w:rPr>
          <w:rFonts w:cs="Times New Roman"/>
          <w:sz w:val="22"/>
        </w:rPr>
        <w:t xml:space="preserve"> ECTS</w:t>
      </w:r>
      <w:r w:rsidR="00E371BE" w:rsidRPr="000929B7">
        <w:rPr>
          <w:rFonts w:cs="Times New Roman"/>
          <w:sz w:val="22"/>
        </w:rPr>
        <w:t>, where 1 ECTS = 25 h workload</w:t>
      </w:r>
      <w:r w:rsidRPr="000929B7">
        <w:rPr>
          <w:rFonts w:cs="Times New Roman"/>
          <w:sz w:val="22"/>
        </w:rPr>
        <w:t>):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098"/>
        <w:gridCol w:w="2410"/>
        <w:gridCol w:w="1559"/>
      </w:tblGrid>
      <w:tr w:rsidR="00FC5DFC" w:rsidRPr="000929B7" w14:paraId="5F4CB5E6" w14:textId="77777777" w:rsidTr="00FC5DFC">
        <w:tc>
          <w:tcPr>
            <w:tcW w:w="5098" w:type="dxa"/>
          </w:tcPr>
          <w:p w14:paraId="35939DE4" w14:textId="77777777" w:rsidR="00FC5DFC" w:rsidRPr="000929B7" w:rsidRDefault="00FC5DFC" w:rsidP="00BA2E8A">
            <w:pPr>
              <w:spacing w:line="240" w:lineRule="auto"/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Presence during lecture</w:t>
            </w:r>
          </w:p>
        </w:tc>
        <w:tc>
          <w:tcPr>
            <w:tcW w:w="2410" w:type="dxa"/>
          </w:tcPr>
          <w:p w14:paraId="7B1CF8AF" w14:textId="77777777" w:rsidR="00FC5DFC" w:rsidRPr="000929B7" w:rsidRDefault="00FC5DFC" w:rsidP="00BA2E8A">
            <w:pPr>
              <w:spacing w:line="240" w:lineRule="auto"/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8 * 3 h</w:t>
            </w:r>
          </w:p>
        </w:tc>
        <w:tc>
          <w:tcPr>
            <w:tcW w:w="1559" w:type="dxa"/>
          </w:tcPr>
          <w:p w14:paraId="217D4F02" w14:textId="24BD0840" w:rsidR="00FC5DFC" w:rsidRPr="000929B7" w:rsidRDefault="005E44A9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FC5DFC" w:rsidRPr="000929B7">
              <w:rPr>
                <w:rFonts w:cs="Times New Roman"/>
                <w:sz w:val="22"/>
              </w:rPr>
              <w:t>24 h</w:t>
            </w:r>
          </w:p>
        </w:tc>
      </w:tr>
      <w:tr w:rsidR="00FC5DFC" w:rsidRPr="000929B7" w14:paraId="0F23D71A" w14:textId="77777777" w:rsidTr="00FC5DFC">
        <w:tc>
          <w:tcPr>
            <w:tcW w:w="5098" w:type="dxa"/>
          </w:tcPr>
          <w:p w14:paraId="1AB18BC8" w14:textId="77777777" w:rsidR="00FC5DFC" w:rsidRPr="000929B7" w:rsidRDefault="00BD6285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Working on the Mini-Projects</w:t>
            </w:r>
          </w:p>
        </w:tc>
        <w:tc>
          <w:tcPr>
            <w:tcW w:w="2410" w:type="dxa"/>
          </w:tcPr>
          <w:p w14:paraId="284C462F" w14:textId="1BD74E25" w:rsidR="00FC5DFC" w:rsidRPr="000929B7" w:rsidRDefault="00BD6285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</w:t>
            </w:r>
            <w:r w:rsidR="005E44A9">
              <w:rPr>
                <w:rFonts w:cs="Times New Roman"/>
                <w:sz w:val="22"/>
              </w:rPr>
              <w:t>5</w:t>
            </w:r>
            <w:r>
              <w:rPr>
                <w:rFonts w:cs="Times New Roman"/>
                <w:sz w:val="22"/>
              </w:rPr>
              <w:t xml:space="preserve"> h</w:t>
            </w:r>
            <w:r w:rsidR="00FC5DFC" w:rsidRPr="000929B7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559" w:type="dxa"/>
          </w:tcPr>
          <w:p w14:paraId="112D3A57" w14:textId="2A16BC7E" w:rsidR="00FC5DFC" w:rsidRPr="000929B7" w:rsidRDefault="005E44A9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BD6285">
              <w:rPr>
                <w:rFonts w:cs="Times New Roman"/>
                <w:sz w:val="22"/>
              </w:rPr>
              <w:t>8</w:t>
            </w:r>
            <w:r>
              <w:rPr>
                <w:rFonts w:cs="Times New Roman"/>
                <w:sz w:val="22"/>
              </w:rPr>
              <w:t>5</w:t>
            </w:r>
            <w:r w:rsidR="00FC5DFC" w:rsidRPr="000929B7">
              <w:rPr>
                <w:rFonts w:cs="Times New Roman"/>
                <w:sz w:val="22"/>
              </w:rPr>
              <w:t xml:space="preserve"> h</w:t>
            </w:r>
          </w:p>
        </w:tc>
      </w:tr>
      <w:tr w:rsidR="00FC5DFC" w:rsidRPr="000929B7" w14:paraId="0F3BD654" w14:textId="77777777" w:rsidTr="00FC5DFC">
        <w:tc>
          <w:tcPr>
            <w:tcW w:w="5098" w:type="dxa"/>
          </w:tcPr>
          <w:p w14:paraId="6CFFBC76" w14:textId="77777777" w:rsidR="00FC5DFC" w:rsidRPr="000929B7" w:rsidRDefault="00B229D8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Presentation</w:t>
            </w:r>
            <w:r w:rsidR="00FC5DFC" w:rsidRPr="000929B7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in the Mini-Conf including preparation</w:t>
            </w:r>
          </w:p>
        </w:tc>
        <w:tc>
          <w:tcPr>
            <w:tcW w:w="2410" w:type="dxa"/>
          </w:tcPr>
          <w:p w14:paraId="29EDE7AA" w14:textId="63A64FEC" w:rsidR="00FC5DFC" w:rsidRPr="000929B7" w:rsidRDefault="005E44A9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 * 3 h</w:t>
            </w:r>
          </w:p>
        </w:tc>
        <w:tc>
          <w:tcPr>
            <w:tcW w:w="1559" w:type="dxa"/>
          </w:tcPr>
          <w:p w14:paraId="26DD34B5" w14:textId="45BCC0C1" w:rsidR="00FC5DFC" w:rsidRPr="000929B7" w:rsidRDefault="005E44A9" w:rsidP="00BA2E8A">
            <w:pPr>
              <w:spacing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BD6285">
              <w:rPr>
                <w:rFonts w:cs="Times New Roman"/>
                <w:sz w:val="22"/>
              </w:rPr>
              <w:t>0</w:t>
            </w:r>
            <w:r>
              <w:rPr>
                <w:rFonts w:cs="Times New Roman"/>
                <w:sz w:val="22"/>
              </w:rPr>
              <w:t>3</w:t>
            </w:r>
            <w:r w:rsidR="00FC5DFC" w:rsidRPr="000929B7">
              <w:rPr>
                <w:rFonts w:cs="Times New Roman"/>
                <w:sz w:val="22"/>
              </w:rPr>
              <w:t xml:space="preserve"> h</w:t>
            </w:r>
          </w:p>
        </w:tc>
      </w:tr>
      <w:tr w:rsidR="00FC5DFC" w:rsidRPr="000929B7" w14:paraId="626AC500" w14:textId="77777777" w:rsidTr="00FC5DFC">
        <w:tc>
          <w:tcPr>
            <w:tcW w:w="5098" w:type="dxa"/>
          </w:tcPr>
          <w:p w14:paraId="059A0E70" w14:textId="77777777" w:rsidR="00FC5DFC" w:rsidRPr="000929B7" w:rsidRDefault="00FC5DFC" w:rsidP="00BA2E8A">
            <w:pPr>
              <w:spacing w:line="240" w:lineRule="auto"/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 xml:space="preserve">TOTAL </w:t>
            </w:r>
            <w:r w:rsidR="004116DA" w:rsidRPr="000929B7">
              <w:rPr>
                <w:rFonts w:cs="Times New Roman"/>
                <w:sz w:val="22"/>
              </w:rPr>
              <w:t>students’</w:t>
            </w:r>
            <w:r w:rsidRPr="000929B7">
              <w:rPr>
                <w:rFonts w:cs="Times New Roman"/>
                <w:sz w:val="22"/>
              </w:rPr>
              <w:t xml:space="preserve"> workload</w:t>
            </w:r>
          </w:p>
        </w:tc>
        <w:tc>
          <w:tcPr>
            <w:tcW w:w="2410" w:type="dxa"/>
          </w:tcPr>
          <w:p w14:paraId="0228A1D4" w14:textId="77777777" w:rsidR="00FC5DFC" w:rsidRPr="000929B7" w:rsidRDefault="00FC5DFC" w:rsidP="00BA2E8A">
            <w:pPr>
              <w:spacing w:line="240" w:lineRule="auto"/>
              <w:rPr>
                <w:rFonts w:cs="Times New Roman"/>
                <w:sz w:val="22"/>
              </w:rPr>
            </w:pPr>
          </w:p>
        </w:tc>
        <w:tc>
          <w:tcPr>
            <w:tcW w:w="1559" w:type="dxa"/>
          </w:tcPr>
          <w:p w14:paraId="6BD4EBE6" w14:textId="39EBC3A3" w:rsidR="00FC5DFC" w:rsidRPr="000929B7" w:rsidRDefault="00B229D8" w:rsidP="00BA2E8A">
            <w:pPr>
              <w:spacing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</w:t>
            </w:r>
            <w:r w:rsidR="005E44A9">
              <w:rPr>
                <w:rFonts w:cs="Times New Roman"/>
                <w:b/>
                <w:sz w:val="22"/>
              </w:rPr>
              <w:t>12</w:t>
            </w:r>
            <w:r w:rsidR="00FC5DFC" w:rsidRPr="000929B7">
              <w:rPr>
                <w:rFonts w:cs="Times New Roman"/>
                <w:b/>
                <w:sz w:val="22"/>
              </w:rPr>
              <w:t xml:space="preserve"> h</w:t>
            </w:r>
          </w:p>
        </w:tc>
      </w:tr>
    </w:tbl>
    <w:p w14:paraId="6D47B546" w14:textId="4549EA64" w:rsidR="00876948" w:rsidRPr="000929B7" w:rsidRDefault="00876948" w:rsidP="005E44A9">
      <w:pPr>
        <w:spacing w:before="120" w:after="120" w:line="240" w:lineRule="auto"/>
        <w:rPr>
          <w:rFonts w:cs="Times New Roman"/>
          <w:sz w:val="22"/>
        </w:rPr>
      </w:pPr>
      <w:r w:rsidRPr="000929B7">
        <w:rPr>
          <w:rFonts w:cs="Times New Roman"/>
          <w:sz w:val="22"/>
        </w:rPr>
        <w:t xml:space="preserve">Class URL: </w:t>
      </w:r>
      <w:r w:rsidR="005E44A9" w:rsidRPr="005E44A9">
        <w:rPr>
          <w:rFonts w:cs="Times New Roman"/>
          <w:sz w:val="22"/>
        </w:rPr>
        <w:t>https://human-centered.ai/lv-706-046-ak-hci-2020-explainable-ai/</w:t>
      </w:r>
      <w:r w:rsidRPr="000929B7">
        <w:rPr>
          <w:rFonts w:cs="Times New Roman"/>
          <w:sz w:val="22"/>
        </w:rPr>
        <w:t xml:space="preserve">Class Schedule for </w:t>
      </w:r>
      <w:r w:rsidR="00A04F62" w:rsidRPr="000929B7">
        <w:rPr>
          <w:rFonts w:cs="Times New Roman"/>
          <w:sz w:val="22"/>
        </w:rPr>
        <w:t>20</w:t>
      </w:r>
      <w:r w:rsidR="002129FF">
        <w:rPr>
          <w:rFonts w:cs="Times New Roman"/>
          <w:sz w:val="22"/>
        </w:rPr>
        <w:t>20</w:t>
      </w:r>
      <w:r w:rsidR="009C3645" w:rsidRPr="000929B7">
        <w:rPr>
          <w:rFonts w:cs="Times New Roman"/>
          <w:sz w:val="22"/>
        </w:rPr>
        <w:t xml:space="preserve"> (</w:t>
      </w:r>
      <w:r w:rsidR="009C2C4B" w:rsidRPr="000929B7">
        <w:rPr>
          <w:rFonts w:cs="Times New Roman"/>
          <w:sz w:val="22"/>
        </w:rPr>
        <w:t>subject to change: p</w:t>
      </w:r>
      <w:r w:rsidR="009C3645" w:rsidRPr="000929B7">
        <w:rPr>
          <w:rFonts w:cs="Times New Roman"/>
          <w:sz w:val="22"/>
        </w:rPr>
        <w:t>lease check class URL for any changes)</w:t>
      </w:r>
      <w:r w:rsidR="009C2C4B" w:rsidRPr="000929B7">
        <w:rPr>
          <w:rFonts w:cs="Times New Roman"/>
          <w:sz w:val="22"/>
        </w:rPr>
        <w:t>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709"/>
        <w:gridCol w:w="5528"/>
      </w:tblGrid>
      <w:tr w:rsidR="004116DA" w:rsidRPr="000929B7" w14:paraId="6AA9FA3B" w14:textId="77777777" w:rsidTr="009C2C4B">
        <w:tc>
          <w:tcPr>
            <w:tcW w:w="562" w:type="dxa"/>
          </w:tcPr>
          <w:p w14:paraId="730223A8" w14:textId="77777777" w:rsidR="004116DA" w:rsidRPr="000929B7" w:rsidRDefault="004116DA">
            <w:pPr>
              <w:rPr>
                <w:rFonts w:cs="Times New Roman"/>
                <w:i/>
                <w:sz w:val="22"/>
              </w:rPr>
            </w:pPr>
            <w:r w:rsidRPr="000929B7">
              <w:rPr>
                <w:rFonts w:cs="Times New Roman"/>
                <w:i/>
                <w:sz w:val="22"/>
              </w:rPr>
              <w:t>Nr</w:t>
            </w:r>
          </w:p>
        </w:tc>
        <w:tc>
          <w:tcPr>
            <w:tcW w:w="1276" w:type="dxa"/>
          </w:tcPr>
          <w:p w14:paraId="341ECD28" w14:textId="77777777" w:rsidR="004116DA" w:rsidRPr="000929B7" w:rsidRDefault="004116DA">
            <w:pPr>
              <w:rPr>
                <w:rFonts w:cs="Times New Roman"/>
                <w:i/>
                <w:sz w:val="22"/>
              </w:rPr>
            </w:pPr>
            <w:r w:rsidRPr="000929B7">
              <w:rPr>
                <w:rFonts w:cs="Times New Roman"/>
                <w:i/>
                <w:sz w:val="22"/>
              </w:rPr>
              <w:t>Day, Date</w:t>
            </w:r>
          </w:p>
        </w:tc>
        <w:tc>
          <w:tcPr>
            <w:tcW w:w="992" w:type="dxa"/>
          </w:tcPr>
          <w:p w14:paraId="1CB14B61" w14:textId="77777777" w:rsidR="004116DA" w:rsidRPr="000929B7" w:rsidRDefault="004116DA">
            <w:pPr>
              <w:rPr>
                <w:rFonts w:cs="Times New Roman"/>
                <w:i/>
                <w:sz w:val="22"/>
              </w:rPr>
            </w:pPr>
            <w:r w:rsidRPr="000929B7">
              <w:rPr>
                <w:rFonts w:cs="Times New Roman"/>
                <w:i/>
                <w:sz w:val="22"/>
              </w:rPr>
              <w:t>Time</w:t>
            </w:r>
          </w:p>
        </w:tc>
        <w:tc>
          <w:tcPr>
            <w:tcW w:w="709" w:type="dxa"/>
          </w:tcPr>
          <w:p w14:paraId="58A58587" w14:textId="77777777" w:rsidR="004116DA" w:rsidRPr="000929B7" w:rsidRDefault="004116DA">
            <w:pPr>
              <w:rPr>
                <w:rFonts w:cs="Times New Roman"/>
                <w:i/>
                <w:sz w:val="22"/>
              </w:rPr>
            </w:pPr>
            <w:r w:rsidRPr="000929B7">
              <w:rPr>
                <w:rFonts w:cs="Times New Roman"/>
                <w:i/>
                <w:sz w:val="22"/>
              </w:rPr>
              <w:t>h</w:t>
            </w:r>
          </w:p>
        </w:tc>
        <w:tc>
          <w:tcPr>
            <w:tcW w:w="5528" w:type="dxa"/>
          </w:tcPr>
          <w:p w14:paraId="61007C35" w14:textId="77777777" w:rsidR="004116DA" w:rsidRPr="000929B7" w:rsidRDefault="004116DA">
            <w:pPr>
              <w:rPr>
                <w:rFonts w:cs="Times New Roman"/>
                <w:i/>
                <w:sz w:val="22"/>
              </w:rPr>
            </w:pPr>
            <w:r w:rsidRPr="000929B7">
              <w:rPr>
                <w:rFonts w:cs="Times New Roman"/>
                <w:i/>
                <w:sz w:val="22"/>
              </w:rPr>
              <w:t>Topic</w:t>
            </w:r>
          </w:p>
        </w:tc>
      </w:tr>
      <w:tr w:rsidR="004116DA" w:rsidRPr="000929B7" w14:paraId="28812112" w14:textId="77777777" w:rsidTr="009C2C4B">
        <w:tc>
          <w:tcPr>
            <w:tcW w:w="562" w:type="dxa"/>
          </w:tcPr>
          <w:p w14:paraId="15F1A8BD" w14:textId="79FACD39" w:rsidR="004116DA" w:rsidRPr="000929B7" w:rsidRDefault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4116DA" w:rsidRPr="000929B7">
              <w:rPr>
                <w:rFonts w:cs="Times New Roman"/>
                <w:sz w:val="22"/>
              </w:rPr>
              <w:t>1</w:t>
            </w:r>
          </w:p>
        </w:tc>
        <w:tc>
          <w:tcPr>
            <w:tcW w:w="1276" w:type="dxa"/>
          </w:tcPr>
          <w:p w14:paraId="72E32570" w14:textId="3F44FB97" w:rsidR="004116DA" w:rsidRPr="000929B7" w:rsidRDefault="00DA408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</w:t>
            </w:r>
            <w:r w:rsidR="002129FF">
              <w:rPr>
                <w:rFonts w:cs="Times New Roman"/>
                <w:sz w:val="22"/>
              </w:rPr>
              <w:t>nday</w:t>
            </w:r>
          </w:p>
          <w:p w14:paraId="0F201E2B" w14:textId="1B84B1BA" w:rsidR="004116DA" w:rsidRPr="000929B7" w:rsidRDefault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09</w:t>
            </w:r>
            <w:r w:rsidR="004116DA" w:rsidRPr="000929B7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>0</w:t>
            </w:r>
            <w:r w:rsidR="004116DA" w:rsidRPr="000929B7">
              <w:rPr>
                <w:rFonts w:cs="Times New Roman"/>
                <w:sz w:val="22"/>
              </w:rPr>
              <w:t>3.20</w:t>
            </w:r>
            <w:r>
              <w:rPr>
                <w:rFonts w:cs="Times New Roman"/>
                <w:sz w:val="22"/>
              </w:rPr>
              <w:t>20</w:t>
            </w:r>
          </w:p>
        </w:tc>
        <w:tc>
          <w:tcPr>
            <w:tcW w:w="992" w:type="dxa"/>
          </w:tcPr>
          <w:p w14:paraId="5E32216D" w14:textId="23DFF56B" w:rsidR="002129FF" w:rsidRPr="000929B7" w:rsidRDefault="00DA4086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  <w:r w:rsidR="002129FF">
              <w:rPr>
                <w:rFonts w:cs="Times New Roman"/>
                <w:sz w:val="22"/>
              </w:rPr>
              <w:t>8</w:t>
            </w:r>
            <w:r>
              <w:rPr>
                <w:rFonts w:cs="Times New Roman"/>
                <w:sz w:val="22"/>
              </w:rPr>
              <w:t>:00</w:t>
            </w:r>
          </w:p>
          <w:p w14:paraId="44392937" w14:textId="7039AD2D" w:rsidR="00DA4086" w:rsidRPr="000929B7" w:rsidRDefault="00DA4086" w:rsidP="00DA4086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5FEEFBEB" w14:textId="77777777" w:rsidR="004116DA" w:rsidRPr="000929B7" w:rsidRDefault="004116DA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6E435783" w14:textId="53AEF7E2" w:rsidR="004116DA" w:rsidRPr="000929B7" w:rsidRDefault="00BD6285" w:rsidP="00FE5AC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Introduction and </w:t>
            </w:r>
            <w:r w:rsidR="00B229D8" w:rsidRPr="000929B7">
              <w:rPr>
                <w:rFonts w:cs="Times New Roman"/>
                <w:sz w:val="22"/>
              </w:rPr>
              <w:t>Overview</w:t>
            </w:r>
            <w:r w:rsidR="002129FF">
              <w:rPr>
                <w:rFonts w:cs="Times New Roman"/>
                <w:sz w:val="22"/>
              </w:rPr>
              <w:t xml:space="preserve"> of the course</w:t>
            </w:r>
            <w:r w:rsidR="00B229D8" w:rsidRPr="000929B7">
              <w:rPr>
                <w:rFonts w:cs="Times New Roman"/>
                <w:sz w:val="22"/>
              </w:rPr>
              <w:t xml:space="preserve">: </w:t>
            </w:r>
            <w:r w:rsidR="002129FF">
              <w:rPr>
                <w:rFonts w:cs="Times New Roman"/>
                <w:sz w:val="22"/>
              </w:rPr>
              <w:t>Presenting the mini projects</w:t>
            </w:r>
            <w:r w:rsidR="005A64D8">
              <w:rPr>
                <w:rFonts w:cs="Times New Roman"/>
                <w:sz w:val="22"/>
              </w:rPr>
              <w:t xml:space="preserve"> by the course tutors</w:t>
            </w:r>
          </w:p>
        </w:tc>
      </w:tr>
      <w:tr w:rsidR="002129FF" w:rsidRPr="000929B7" w14:paraId="459CAB30" w14:textId="77777777" w:rsidTr="009C2C4B">
        <w:tc>
          <w:tcPr>
            <w:tcW w:w="562" w:type="dxa"/>
          </w:tcPr>
          <w:p w14:paraId="7CDE7957" w14:textId="259FFBF8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2129FF" w:rsidRPr="000929B7">
              <w:rPr>
                <w:rFonts w:cs="Times New Roman"/>
                <w:sz w:val="22"/>
              </w:rPr>
              <w:t>2</w:t>
            </w:r>
          </w:p>
        </w:tc>
        <w:tc>
          <w:tcPr>
            <w:tcW w:w="1276" w:type="dxa"/>
          </w:tcPr>
          <w:p w14:paraId="7DE1FB95" w14:textId="6EF3EE3F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Monday</w:t>
            </w:r>
          </w:p>
          <w:p w14:paraId="617D826E" w14:textId="7FFFD424" w:rsidR="002129FF" w:rsidRPr="000929B7" w:rsidRDefault="0096405C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23</w:t>
            </w:r>
            <w:r w:rsidR="002129FF" w:rsidRPr="000929B7">
              <w:rPr>
                <w:rFonts w:cs="Times New Roman"/>
                <w:sz w:val="22"/>
              </w:rPr>
              <w:t>.</w:t>
            </w:r>
            <w:r w:rsidR="00F05299">
              <w:rPr>
                <w:rFonts w:cs="Times New Roman"/>
                <w:sz w:val="22"/>
              </w:rPr>
              <w:t>0</w:t>
            </w:r>
            <w:r w:rsidR="002129FF" w:rsidRPr="000929B7">
              <w:rPr>
                <w:rFonts w:cs="Times New Roman"/>
                <w:sz w:val="22"/>
              </w:rPr>
              <w:t>3.20</w:t>
            </w:r>
            <w:r w:rsidR="00F05299">
              <w:rPr>
                <w:rFonts w:cs="Times New Roman"/>
                <w:sz w:val="22"/>
              </w:rPr>
              <w:t>20</w:t>
            </w:r>
          </w:p>
        </w:tc>
        <w:tc>
          <w:tcPr>
            <w:tcW w:w="992" w:type="dxa"/>
          </w:tcPr>
          <w:p w14:paraId="4F7074DE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057754CC" w14:textId="61D6CFA1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4DFCDBB8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7885F1DD" w14:textId="3B03E903" w:rsidR="002129FF" w:rsidRPr="000929B7" w:rsidRDefault="005A64D8" w:rsidP="002129FF">
            <w:pPr>
              <w:rPr>
                <w:rFonts w:cs="Times New Roman"/>
                <w:sz w:val="22"/>
              </w:rPr>
            </w:pPr>
            <w:r w:rsidRPr="005A64D8">
              <w:rPr>
                <w:rFonts w:cs="Times New Roman"/>
                <w:sz w:val="22"/>
              </w:rPr>
              <w:t>Presenting the Mini-Project topics</w:t>
            </w:r>
            <w:r>
              <w:rPr>
                <w:rFonts w:cs="Times New Roman"/>
                <w:sz w:val="22"/>
              </w:rPr>
              <w:t xml:space="preserve"> by the groups at their own</w:t>
            </w:r>
            <w:r w:rsidRPr="005A64D8">
              <w:rPr>
                <w:rFonts w:cs="Times New Roman"/>
                <w:sz w:val="22"/>
              </w:rPr>
              <w:t xml:space="preserve"> for a better mutual understanding</w:t>
            </w:r>
          </w:p>
        </w:tc>
      </w:tr>
      <w:tr w:rsidR="005A64D8" w:rsidRPr="000929B7" w14:paraId="11552BC6" w14:textId="77777777" w:rsidTr="005A0D90">
        <w:tc>
          <w:tcPr>
            <w:tcW w:w="9067" w:type="dxa"/>
            <w:gridSpan w:val="5"/>
          </w:tcPr>
          <w:p w14:paraId="7B0BDE1E" w14:textId="68EED78B" w:rsidR="005A64D8" w:rsidRPr="000929B7" w:rsidRDefault="005A64D8" w:rsidP="005A64D8">
            <w:pPr>
              <w:spacing w:before="1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Mini-Projects: </w:t>
            </w:r>
            <w:r w:rsidRPr="000929B7">
              <w:rPr>
                <w:rFonts w:cs="Times New Roman"/>
                <w:sz w:val="22"/>
              </w:rPr>
              <w:t xml:space="preserve">Time for </w:t>
            </w:r>
            <w:r>
              <w:rPr>
                <w:rFonts w:cs="Times New Roman"/>
                <w:sz w:val="22"/>
              </w:rPr>
              <w:t>working on the mini-projects</w:t>
            </w:r>
          </w:p>
        </w:tc>
      </w:tr>
      <w:tr w:rsidR="00F05299" w:rsidRPr="000929B7" w14:paraId="0399762C" w14:textId="77777777" w:rsidTr="009C2C4B">
        <w:tc>
          <w:tcPr>
            <w:tcW w:w="562" w:type="dxa"/>
          </w:tcPr>
          <w:p w14:paraId="62B225BB" w14:textId="0592211B" w:rsidR="00F05299" w:rsidRDefault="00F05299" w:rsidP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03</w:t>
            </w:r>
          </w:p>
        </w:tc>
        <w:tc>
          <w:tcPr>
            <w:tcW w:w="1276" w:type="dxa"/>
          </w:tcPr>
          <w:p w14:paraId="6408DD07" w14:textId="77777777" w:rsidR="00F05299" w:rsidRPr="000929B7" w:rsidRDefault="00F05299" w:rsidP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Monday</w:t>
            </w:r>
          </w:p>
          <w:p w14:paraId="675E709D" w14:textId="1617D748" w:rsidR="00F05299" w:rsidRDefault="00F05299" w:rsidP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30.03.2020</w:t>
            </w:r>
          </w:p>
        </w:tc>
        <w:tc>
          <w:tcPr>
            <w:tcW w:w="992" w:type="dxa"/>
          </w:tcPr>
          <w:p w14:paraId="7975E83E" w14:textId="77777777" w:rsidR="00F05299" w:rsidRPr="000929B7" w:rsidRDefault="00F05299" w:rsidP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2D1336A4" w14:textId="77777777" w:rsidR="00F05299" w:rsidRDefault="00F05299" w:rsidP="00F05299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5523F1DE" w14:textId="3B5B92A7" w:rsidR="00F05299" w:rsidRPr="000929B7" w:rsidRDefault="00F05299" w:rsidP="00F05299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5F02A5A4" w14:textId="4315DB85" w:rsidR="00F05299" w:rsidRDefault="00F05299" w:rsidP="00F05299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First progress report and discussion of mini-project status</w:t>
            </w:r>
          </w:p>
        </w:tc>
      </w:tr>
      <w:tr w:rsidR="002129FF" w:rsidRPr="000929B7" w14:paraId="1E84378C" w14:textId="77777777" w:rsidTr="009C2C4B">
        <w:tc>
          <w:tcPr>
            <w:tcW w:w="562" w:type="dxa"/>
          </w:tcPr>
          <w:p w14:paraId="0B7CFC9C" w14:textId="47DD6202" w:rsidR="002129FF" w:rsidRPr="000929B7" w:rsidRDefault="00F05299" w:rsidP="002129FF">
            <w:pPr>
              <w:rPr>
                <w:rFonts w:cs="Times New Roman"/>
                <w:sz w:val="22"/>
              </w:rPr>
            </w:pPr>
            <w:bookmarkStart w:id="0" w:name="_Hlk30479149"/>
            <w:r>
              <w:rPr>
                <w:rFonts w:cs="Times New Roman"/>
                <w:sz w:val="22"/>
              </w:rPr>
              <w:t>04</w:t>
            </w:r>
          </w:p>
        </w:tc>
        <w:tc>
          <w:tcPr>
            <w:tcW w:w="1276" w:type="dxa"/>
          </w:tcPr>
          <w:p w14:paraId="54F3B08E" w14:textId="44AFE554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Monday</w:t>
            </w:r>
          </w:p>
          <w:p w14:paraId="23C92728" w14:textId="26B57AA4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20.04.2020</w:t>
            </w:r>
          </w:p>
        </w:tc>
        <w:tc>
          <w:tcPr>
            <w:tcW w:w="992" w:type="dxa"/>
          </w:tcPr>
          <w:p w14:paraId="6C2EE9EB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6DA7A8BF" w14:textId="6713584A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5401959B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5BD53CA4" w14:textId="66CA2F77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Second progress report and discussion of mini-project status</w:t>
            </w:r>
          </w:p>
        </w:tc>
      </w:tr>
      <w:bookmarkEnd w:id="0"/>
      <w:tr w:rsidR="002129FF" w:rsidRPr="000929B7" w14:paraId="3D383012" w14:textId="77777777" w:rsidTr="009C2C4B">
        <w:tc>
          <w:tcPr>
            <w:tcW w:w="562" w:type="dxa"/>
          </w:tcPr>
          <w:p w14:paraId="5153B2C6" w14:textId="7D5C8CD2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05</w:t>
            </w:r>
          </w:p>
        </w:tc>
        <w:tc>
          <w:tcPr>
            <w:tcW w:w="1276" w:type="dxa"/>
          </w:tcPr>
          <w:p w14:paraId="12FE499F" w14:textId="50FDED99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</w:t>
            </w:r>
            <w:r w:rsidR="00F05299">
              <w:rPr>
                <w:rFonts w:cs="Times New Roman"/>
                <w:sz w:val="22"/>
              </w:rPr>
              <w:t>nday</w:t>
            </w:r>
          </w:p>
          <w:p w14:paraId="405B1D9F" w14:textId="7B708544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04.05.2020</w:t>
            </w:r>
          </w:p>
        </w:tc>
        <w:tc>
          <w:tcPr>
            <w:tcW w:w="992" w:type="dxa"/>
          </w:tcPr>
          <w:p w14:paraId="6C28C385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57AD2867" w14:textId="2B6C132F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28F3CFD6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2C791C1C" w14:textId="585FF426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Third progress report and </w:t>
            </w:r>
            <w:r w:rsidRPr="00F05299">
              <w:rPr>
                <w:rFonts w:cs="Times New Roman"/>
                <w:sz w:val="22"/>
              </w:rPr>
              <w:t>discussion of mini-project status</w:t>
            </w:r>
          </w:p>
        </w:tc>
      </w:tr>
      <w:tr w:rsidR="002129FF" w:rsidRPr="000929B7" w14:paraId="1867E5D2" w14:textId="77777777" w:rsidTr="008C3A4C">
        <w:tc>
          <w:tcPr>
            <w:tcW w:w="9067" w:type="dxa"/>
            <w:gridSpan w:val="5"/>
          </w:tcPr>
          <w:p w14:paraId="2F98EA79" w14:textId="77777777" w:rsidR="002129FF" w:rsidRPr="000929B7" w:rsidRDefault="002129FF" w:rsidP="002129FF">
            <w:pPr>
              <w:spacing w:before="1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Mini-Projects: </w:t>
            </w:r>
            <w:r w:rsidRPr="000929B7">
              <w:rPr>
                <w:rFonts w:cs="Times New Roman"/>
                <w:sz w:val="22"/>
              </w:rPr>
              <w:t xml:space="preserve">Time for </w:t>
            </w:r>
            <w:r>
              <w:rPr>
                <w:rFonts w:cs="Times New Roman"/>
                <w:sz w:val="22"/>
              </w:rPr>
              <w:t>working on the mini-projects</w:t>
            </w:r>
          </w:p>
        </w:tc>
      </w:tr>
      <w:tr w:rsidR="002129FF" w:rsidRPr="000929B7" w14:paraId="0162426C" w14:textId="77777777" w:rsidTr="009C2C4B">
        <w:tc>
          <w:tcPr>
            <w:tcW w:w="562" w:type="dxa"/>
          </w:tcPr>
          <w:p w14:paraId="64E8762A" w14:textId="74263F87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2129FF" w:rsidRPr="000929B7">
              <w:rPr>
                <w:rFonts w:cs="Times New Roman"/>
                <w:sz w:val="22"/>
              </w:rPr>
              <w:t>6</w:t>
            </w:r>
          </w:p>
        </w:tc>
        <w:tc>
          <w:tcPr>
            <w:tcW w:w="1276" w:type="dxa"/>
          </w:tcPr>
          <w:p w14:paraId="450A1109" w14:textId="7E389021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Mon</w:t>
            </w:r>
            <w:r w:rsidR="00F05299">
              <w:rPr>
                <w:rFonts w:cs="Times New Roman"/>
                <w:sz w:val="22"/>
              </w:rPr>
              <w:t>day</w:t>
            </w:r>
          </w:p>
          <w:p w14:paraId="2E3C4FB3" w14:textId="61D97B35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18.05.2020</w:t>
            </w:r>
          </w:p>
        </w:tc>
        <w:tc>
          <w:tcPr>
            <w:tcW w:w="992" w:type="dxa"/>
          </w:tcPr>
          <w:p w14:paraId="018EBF7C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20D818CE" w14:textId="400E5990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1D3C5FBE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3031CBC0" w14:textId="41DBE7C0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Pre-Presentation of</w:t>
            </w:r>
            <w:r w:rsidR="002129FF">
              <w:rPr>
                <w:rFonts w:cs="Times New Roman"/>
                <w:sz w:val="22"/>
              </w:rPr>
              <w:t xml:space="preserve"> Mini-project </w:t>
            </w:r>
            <w:r>
              <w:rPr>
                <w:rFonts w:cs="Times New Roman"/>
                <w:sz w:val="22"/>
              </w:rPr>
              <w:t>results, final feedback round</w:t>
            </w:r>
          </w:p>
        </w:tc>
      </w:tr>
      <w:tr w:rsidR="002129FF" w:rsidRPr="000929B7" w14:paraId="5ABC6BA5" w14:textId="77777777" w:rsidTr="009C2C4B">
        <w:tc>
          <w:tcPr>
            <w:tcW w:w="562" w:type="dxa"/>
          </w:tcPr>
          <w:p w14:paraId="319AC928" w14:textId="2C569AB3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  <w:r w:rsidR="002129FF" w:rsidRPr="000929B7">
              <w:rPr>
                <w:rFonts w:cs="Times New Roman"/>
                <w:sz w:val="22"/>
              </w:rPr>
              <w:t>7</w:t>
            </w:r>
          </w:p>
        </w:tc>
        <w:tc>
          <w:tcPr>
            <w:tcW w:w="1276" w:type="dxa"/>
          </w:tcPr>
          <w:p w14:paraId="1A23C58C" w14:textId="05796E91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</w:t>
            </w:r>
            <w:r w:rsidR="00F05299">
              <w:rPr>
                <w:rFonts w:cs="Times New Roman"/>
                <w:sz w:val="22"/>
              </w:rPr>
              <w:t>onday</w:t>
            </w:r>
          </w:p>
          <w:p w14:paraId="695E4BCF" w14:textId="56E165D0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25.05.2020</w:t>
            </w:r>
          </w:p>
        </w:tc>
        <w:tc>
          <w:tcPr>
            <w:tcW w:w="992" w:type="dxa"/>
          </w:tcPr>
          <w:p w14:paraId="323CCE62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4D8CA43B" w14:textId="3DDBBF0B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278541FA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3E40E5CB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Feedback-and-Discussion Round</w:t>
            </w:r>
          </w:p>
        </w:tc>
      </w:tr>
      <w:tr w:rsidR="002129FF" w:rsidRPr="000929B7" w14:paraId="01CADA48" w14:textId="77777777" w:rsidTr="009C2C4B">
        <w:tc>
          <w:tcPr>
            <w:tcW w:w="562" w:type="dxa"/>
          </w:tcPr>
          <w:p w14:paraId="097A7D0D" w14:textId="2ED7B5C2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08</w:t>
            </w:r>
          </w:p>
        </w:tc>
        <w:tc>
          <w:tcPr>
            <w:tcW w:w="1276" w:type="dxa"/>
          </w:tcPr>
          <w:p w14:paraId="3B1C029C" w14:textId="56D5A566" w:rsidR="002129FF" w:rsidRDefault="00247AA6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Monday</w:t>
            </w:r>
          </w:p>
          <w:p w14:paraId="3C9CFEED" w14:textId="1E3DF782" w:rsidR="002129FF" w:rsidRPr="000929B7" w:rsidRDefault="00247AA6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08.06.2020</w:t>
            </w:r>
          </w:p>
        </w:tc>
        <w:tc>
          <w:tcPr>
            <w:tcW w:w="992" w:type="dxa"/>
          </w:tcPr>
          <w:p w14:paraId="5D42B1B7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2A8DBD88" w14:textId="66EE410E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1AACE659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3h</w:t>
            </w:r>
          </w:p>
        </w:tc>
        <w:tc>
          <w:tcPr>
            <w:tcW w:w="5528" w:type="dxa"/>
          </w:tcPr>
          <w:p w14:paraId="760D92EF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Pre-Presentation of Mini-Project Results, Final Feedback Round</w:t>
            </w:r>
          </w:p>
        </w:tc>
      </w:tr>
      <w:tr w:rsidR="002129FF" w:rsidRPr="000929B7" w14:paraId="404A6D56" w14:textId="77777777" w:rsidTr="004B21C1">
        <w:tc>
          <w:tcPr>
            <w:tcW w:w="9067" w:type="dxa"/>
            <w:gridSpan w:val="5"/>
          </w:tcPr>
          <w:p w14:paraId="5E24AE95" w14:textId="7A3EB6C2" w:rsidR="002129FF" w:rsidRPr="000929B7" w:rsidRDefault="002129FF" w:rsidP="002129FF">
            <w:pPr>
              <w:spacing w:before="1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Completing the paper and p</w:t>
            </w:r>
            <w:r w:rsidRPr="000929B7">
              <w:rPr>
                <w:rFonts w:cs="Times New Roman"/>
                <w:sz w:val="22"/>
              </w:rPr>
              <w:t xml:space="preserve">reparation for </w:t>
            </w:r>
            <w:proofErr w:type="spellStart"/>
            <w:r w:rsidRPr="000929B7">
              <w:rPr>
                <w:rFonts w:cs="Times New Roman"/>
                <w:sz w:val="22"/>
              </w:rPr>
              <w:t>MiniConf</w:t>
            </w:r>
            <w:proofErr w:type="spellEnd"/>
            <w:r w:rsidR="00F05299">
              <w:rPr>
                <w:rFonts w:cs="Times New Roman"/>
                <w:sz w:val="22"/>
              </w:rPr>
              <w:t xml:space="preserve">, </w:t>
            </w:r>
            <w:r w:rsidR="00247AA6">
              <w:rPr>
                <w:rFonts w:cs="Times New Roman"/>
                <w:sz w:val="22"/>
              </w:rPr>
              <w:br/>
            </w:r>
            <w:r w:rsidR="00F05299">
              <w:rPr>
                <w:rFonts w:cs="Times New Roman"/>
                <w:sz w:val="22"/>
              </w:rPr>
              <w:t xml:space="preserve">Paper submission via e-Mail </w:t>
            </w:r>
            <w:r w:rsidR="00247AA6">
              <w:rPr>
                <w:rFonts w:cs="Times New Roman"/>
                <w:sz w:val="22"/>
              </w:rPr>
              <w:t>until</w:t>
            </w:r>
            <w:r w:rsidR="00F05299">
              <w:rPr>
                <w:rFonts w:cs="Times New Roman"/>
                <w:sz w:val="22"/>
              </w:rPr>
              <w:t xml:space="preserve"> </w:t>
            </w:r>
            <w:r w:rsidR="00247AA6">
              <w:rPr>
                <w:rFonts w:cs="Times New Roman"/>
                <w:sz w:val="22"/>
              </w:rPr>
              <w:t>Monday, 15.06.2020 (00:00)</w:t>
            </w:r>
          </w:p>
        </w:tc>
      </w:tr>
      <w:tr w:rsidR="002129FF" w:rsidRPr="000929B7" w14:paraId="413E8711" w14:textId="77777777" w:rsidTr="009C2C4B">
        <w:tc>
          <w:tcPr>
            <w:tcW w:w="562" w:type="dxa"/>
          </w:tcPr>
          <w:p w14:paraId="0251599B" w14:textId="14326C3E" w:rsidR="002129FF" w:rsidRPr="000929B7" w:rsidRDefault="00F05299" w:rsidP="002129FF">
            <w:pPr>
              <w:rPr>
                <w:rFonts w:cs="Times New Roman"/>
                <w:sz w:val="22"/>
              </w:rPr>
            </w:pPr>
            <w:bookmarkStart w:id="1" w:name="_GoBack" w:colFirst="0" w:colLast="4"/>
            <w:r>
              <w:rPr>
                <w:rFonts w:cs="Times New Roman"/>
                <w:sz w:val="22"/>
              </w:rPr>
              <w:t>09</w:t>
            </w:r>
          </w:p>
        </w:tc>
        <w:tc>
          <w:tcPr>
            <w:tcW w:w="1276" w:type="dxa"/>
          </w:tcPr>
          <w:p w14:paraId="05E74F3A" w14:textId="13977C03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M</w:t>
            </w:r>
            <w:r w:rsidR="00F05299">
              <w:rPr>
                <w:rFonts w:cs="Times New Roman"/>
                <w:sz w:val="22"/>
              </w:rPr>
              <w:t>onday</w:t>
            </w:r>
          </w:p>
          <w:p w14:paraId="15D7153B" w14:textId="0D1C8703" w:rsidR="002129FF" w:rsidRPr="000929B7" w:rsidRDefault="00F05299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22.06.2020</w:t>
            </w:r>
          </w:p>
        </w:tc>
        <w:tc>
          <w:tcPr>
            <w:tcW w:w="992" w:type="dxa"/>
          </w:tcPr>
          <w:p w14:paraId="423995F1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18:00</w:t>
            </w:r>
          </w:p>
          <w:p w14:paraId="3E77AF82" w14:textId="21EDFE18" w:rsidR="002129FF" w:rsidRPr="000929B7" w:rsidRDefault="002129FF" w:rsidP="002129FF">
            <w:pPr>
              <w:rPr>
                <w:rFonts w:cs="Times New Roman"/>
                <w:sz w:val="22"/>
              </w:rPr>
            </w:pPr>
          </w:p>
        </w:tc>
        <w:tc>
          <w:tcPr>
            <w:tcW w:w="709" w:type="dxa"/>
          </w:tcPr>
          <w:p w14:paraId="1094E645" w14:textId="77777777" w:rsidR="002129FF" w:rsidRPr="000929B7" w:rsidRDefault="002129FF" w:rsidP="002129FF">
            <w:pPr>
              <w:rPr>
                <w:rFonts w:cs="Times New Roman"/>
                <w:sz w:val="22"/>
              </w:rPr>
            </w:pPr>
            <w:r w:rsidRPr="000929B7">
              <w:rPr>
                <w:rFonts w:cs="Times New Roman"/>
                <w:sz w:val="22"/>
              </w:rPr>
              <w:t>3 h</w:t>
            </w:r>
          </w:p>
        </w:tc>
        <w:tc>
          <w:tcPr>
            <w:tcW w:w="5528" w:type="dxa"/>
          </w:tcPr>
          <w:p w14:paraId="6D2861D8" w14:textId="14F63CAC" w:rsidR="002129FF" w:rsidRPr="000929B7" w:rsidRDefault="002129FF" w:rsidP="00F05299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MiniConf</w:t>
            </w:r>
            <w:proofErr w:type="spellEnd"/>
            <w:r w:rsidRPr="000929B7">
              <w:rPr>
                <w:rFonts w:cs="Times New Roman"/>
                <w:sz w:val="22"/>
              </w:rPr>
              <w:t xml:space="preserve"> </w:t>
            </w:r>
            <w:r w:rsidR="00247AA6">
              <w:rPr>
                <w:rFonts w:cs="Times New Roman"/>
                <w:sz w:val="22"/>
              </w:rPr>
              <w:br/>
            </w:r>
            <w:r w:rsidRPr="000929B7">
              <w:rPr>
                <w:rFonts w:cs="Times New Roman"/>
                <w:sz w:val="22"/>
              </w:rPr>
              <w:t xml:space="preserve">(written </w:t>
            </w:r>
            <w:r>
              <w:rPr>
                <w:rFonts w:cs="Times New Roman"/>
                <w:sz w:val="22"/>
              </w:rPr>
              <w:t>paper,</w:t>
            </w:r>
            <w:r w:rsidRPr="000929B7">
              <w:rPr>
                <w:rFonts w:cs="Times New Roman"/>
                <w:sz w:val="22"/>
              </w:rPr>
              <w:t xml:space="preserve"> </w:t>
            </w:r>
            <w:r w:rsidR="00F05299">
              <w:rPr>
                <w:rFonts w:cs="Times New Roman"/>
                <w:sz w:val="22"/>
              </w:rPr>
              <w:t>6</w:t>
            </w:r>
            <w:r w:rsidRPr="000929B7">
              <w:rPr>
                <w:rFonts w:cs="Times New Roman"/>
                <w:sz w:val="22"/>
              </w:rPr>
              <w:t>0 %)</w:t>
            </w:r>
            <w:r w:rsidR="00F05299">
              <w:rPr>
                <w:rFonts w:cs="Times New Roman"/>
                <w:sz w:val="22"/>
              </w:rPr>
              <w:t xml:space="preserve"> </w:t>
            </w:r>
            <w:r w:rsidRPr="000929B7">
              <w:rPr>
                <w:rFonts w:cs="Times New Roman"/>
                <w:sz w:val="22"/>
              </w:rPr>
              <w:t xml:space="preserve">and oral presentation (talk, </w:t>
            </w:r>
            <w:r w:rsidR="00F05299">
              <w:rPr>
                <w:rFonts w:cs="Times New Roman"/>
                <w:sz w:val="22"/>
              </w:rPr>
              <w:t>40</w:t>
            </w:r>
            <w:r w:rsidRPr="000929B7">
              <w:rPr>
                <w:rFonts w:cs="Times New Roman"/>
                <w:sz w:val="22"/>
              </w:rPr>
              <w:t>%)</w:t>
            </w:r>
          </w:p>
        </w:tc>
      </w:tr>
    </w:tbl>
    <w:bookmarkEnd w:id="1"/>
    <w:p w14:paraId="16D06AB9" w14:textId="2A8CB9DD" w:rsidR="003B4E24" w:rsidRDefault="005E44A9" w:rsidP="005E44A9">
      <w:pPr>
        <w:tabs>
          <w:tab w:val="left" w:pos="5363"/>
        </w:tabs>
      </w:pPr>
      <w:r>
        <w:tab/>
      </w:r>
    </w:p>
    <w:sectPr w:rsidR="003B4E24" w:rsidSect="00603907">
      <w:headerReference w:type="default" r:id="rId7"/>
      <w:footerReference w:type="default" r:id="rId8"/>
      <w:pgSz w:w="11907" w:h="16840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6243" w14:textId="77777777" w:rsidR="00383A24" w:rsidRDefault="00383A24" w:rsidP="009905A5">
      <w:pPr>
        <w:spacing w:after="0" w:line="240" w:lineRule="auto"/>
      </w:pPr>
      <w:r>
        <w:separator/>
      </w:r>
    </w:p>
  </w:endnote>
  <w:endnote w:type="continuationSeparator" w:id="0">
    <w:p w14:paraId="0086D9AC" w14:textId="77777777" w:rsidR="00383A24" w:rsidRDefault="00383A24" w:rsidP="0099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F0C18" w14:textId="77777777" w:rsidR="00AC11B6" w:rsidRPr="00B229D8" w:rsidRDefault="00B229D8" w:rsidP="005E44A9">
    <w:pPr>
      <w:pStyle w:val="Fuzeile"/>
      <w:jc w:val="center"/>
      <w:rPr>
        <w:lang w:val="de-DE"/>
      </w:rPr>
    </w:pPr>
    <w:r w:rsidRPr="00B229D8">
      <w:rPr>
        <w:lang w:val="de-DE"/>
      </w:rPr>
      <w:t xml:space="preserve">706.046 AK Mensch-Maschine-Kommunikation: </w:t>
    </w:r>
    <w:proofErr w:type="spellStart"/>
    <w:r w:rsidRPr="00B229D8">
      <w:rPr>
        <w:lang w:val="de-DE"/>
      </w:rPr>
      <w:t>Applying</w:t>
    </w:r>
    <w:proofErr w:type="spellEnd"/>
    <w:r w:rsidRPr="00B229D8">
      <w:rPr>
        <w:lang w:val="de-DE"/>
      </w:rPr>
      <w:t xml:space="preserve"> User-Centered Design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7A43B" w14:textId="77777777" w:rsidR="00383A24" w:rsidRDefault="00383A24" w:rsidP="009905A5">
      <w:pPr>
        <w:spacing w:after="0" w:line="240" w:lineRule="auto"/>
      </w:pPr>
      <w:r>
        <w:separator/>
      </w:r>
    </w:p>
  </w:footnote>
  <w:footnote w:type="continuationSeparator" w:id="0">
    <w:p w14:paraId="58A56114" w14:textId="77777777" w:rsidR="00383A24" w:rsidRDefault="00383A24" w:rsidP="00990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56C19" w14:textId="346E4925" w:rsidR="009905A5" w:rsidRPr="00CE3E3B" w:rsidRDefault="00CE3E3B" w:rsidP="009905A5">
    <w:pPr>
      <w:pStyle w:val="Kopfzeile"/>
      <w:jc w:val="center"/>
      <w:rPr>
        <w:lang w:val="en-GB"/>
      </w:rPr>
    </w:pPr>
    <w:r w:rsidRPr="00CE3E3B">
      <w:rPr>
        <w:lang w:val="en-GB"/>
      </w:rPr>
      <w:t xml:space="preserve">LV 706.046 AK HCI 2020: </w:t>
    </w:r>
    <w:r>
      <w:rPr>
        <w:lang w:val="en-GB"/>
      </w:rPr>
      <w:t xml:space="preserve">explainable AI </w:t>
    </w:r>
    <w:r w:rsidR="002129FF">
      <w:rPr>
        <w:lang w:val="en-GB"/>
      </w:rPr>
      <w:t>m</w:t>
    </w:r>
    <w:r>
      <w:rPr>
        <w:lang w:val="en-GB"/>
      </w:rPr>
      <w:t>ini</w:t>
    </w:r>
    <w:r w:rsidR="002129FF">
      <w:rPr>
        <w:lang w:val="en-GB"/>
      </w:rPr>
      <w:t xml:space="preserve"> </w:t>
    </w:r>
    <w:r>
      <w:rPr>
        <w:lang w:val="en-GB"/>
      </w:rPr>
      <w:t>projects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9"/>
    <w:rsid w:val="00006D04"/>
    <w:rsid w:val="00012F41"/>
    <w:rsid w:val="0003695B"/>
    <w:rsid w:val="000710BC"/>
    <w:rsid w:val="000929B7"/>
    <w:rsid w:val="000D4C29"/>
    <w:rsid w:val="000F4443"/>
    <w:rsid w:val="0010490F"/>
    <w:rsid w:val="0016406B"/>
    <w:rsid w:val="001B3400"/>
    <w:rsid w:val="001C0350"/>
    <w:rsid w:val="001D7079"/>
    <w:rsid w:val="002129FF"/>
    <w:rsid w:val="002170FD"/>
    <w:rsid w:val="00247AA6"/>
    <w:rsid w:val="00332FC4"/>
    <w:rsid w:val="00383A24"/>
    <w:rsid w:val="003B4E24"/>
    <w:rsid w:val="003E540D"/>
    <w:rsid w:val="004116DA"/>
    <w:rsid w:val="00417EB9"/>
    <w:rsid w:val="00455289"/>
    <w:rsid w:val="004A21E2"/>
    <w:rsid w:val="00541160"/>
    <w:rsid w:val="00595BBC"/>
    <w:rsid w:val="00597FCA"/>
    <w:rsid w:val="005A1E97"/>
    <w:rsid w:val="005A3033"/>
    <w:rsid w:val="005A64D8"/>
    <w:rsid w:val="005C1C78"/>
    <w:rsid w:val="005E44A9"/>
    <w:rsid w:val="00603907"/>
    <w:rsid w:val="006061D3"/>
    <w:rsid w:val="00622A9C"/>
    <w:rsid w:val="0063103A"/>
    <w:rsid w:val="00656FD9"/>
    <w:rsid w:val="0066115C"/>
    <w:rsid w:val="006A49A4"/>
    <w:rsid w:val="006B5E67"/>
    <w:rsid w:val="006D4669"/>
    <w:rsid w:val="006F47D6"/>
    <w:rsid w:val="0077120C"/>
    <w:rsid w:val="007B3759"/>
    <w:rsid w:val="007B767E"/>
    <w:rsid w:val="007D1087"/>
    <w:rsid w:val="007D1F71"/>
    <w:rsid w:val="007D35B2"/>
    <w:rsid w:val="00852FA7"/>
    <w:rsid w:val="00876948"/>
    <w:rsid w:val="0088435A"/>
    <w:rsid w:val="00884937"/>
    <w:rsid w:val="008875CF"/>
    <w:rsid w:val="00890AE0"/>
    <w:rsid w:val="00892963"/>
    <w:rsid w:val="00931B5C"/>
    <w:rsid w:val="009549A8"/>
    <w:rsid w:val="0096405C"/>
    <w:rsid w:val="009905A5"/>
    <w:rsid w:val="009C2C4B"/>
    <w:rsid w:val="009C3645"/>
    <w:rsid w:val="009D67C7"/>
    <w:rsid w:val="00A04F62"/>
    <w:rsid w:val="00A07C63"/>
    <w:rsid w:val="00AC11B6"/>
    <w:rsid w:val="00AD1E60"/>
    <w:rsid w:val="00B229D8"/>
    <w:rsid w:val="00B96D57"/>
    <w:rsid w:val="00BA2E8A"/>
    <w:rsid w:val="00BC4EFE"/>
    <w:rsid w:val="00BD6285"/>
    <w:rsid w:val="00C21D09"/>
    <w:rsid w:val="00C26165"/>
    <w:rsid w:val="00C4282A"/>
    <w:rsid w:val="00C776D5"/>
    <w:rsid w:val="00CE3E3B"/>
    <w:rsid w:val="00CF6434"/>
    <w:rsid w:val="00D4519E"/>
    <w:rsid w:val="00D91653"/>
    <w:rsid w:val="00DA4086"/>
    <w:rsid w:val="00DB019F"/>
    <w:rsid w:val="00DB0BB5"/>
    <w:rsid w:val="00DC1494"/>
    <w:rsid w:val="00DD798B"/>
    <w:rsid w:val="00DF007D"/>
    <w:rsid w:val="00E11CF2"/>
    <w:rsid w:val="00E371BE"/>
    <w:rsid w:val="00E52234"/>
    <w:rsid w:val="00E74C2C"/>
    <w:rsid w:val="00E77031"/>
    <w:rsid w:val="00E7713F"/>
    <w:rsid w:val="00F05299"/>
    <w:rsid w:val="00F857B7"/>
    <w:rsid w:val="00FC5DFC"/>
    <w:rsid w:val="00FE35E0"/>
    <w:rsid w:val="00FE5AC1"/>
    <w:rsid w:val="00FF1DF7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2F37"/>
  <w15:chartTrackingRefBased/>
  <w15:docId w15:val="{BB0ABA42-6F17-4800-9AEF-3D749C45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08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035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35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87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905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05A5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905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05A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jan\Documents\Benutzerdefinierte%20Office-Vorlagen\Review-blan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36FE-339E-4159-BDBD-26752E30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Review-blank.dotx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Syllabus 706.315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706.315</dc:title>
  <dc:subject/>
  <dc:creator>Andreas HOLZINGER</dc:creator>
  <cp:keywords>Explainable-AI</cp:keywords>
  <dc:description/>
  <cp:lastModifiedBy>Andreas Holzinger</cp:lastModifiedBy>
  <cp:revision>4</cp:revision>
  <cp:lastPrinted>2019-01-27T12:53:00Z</cp:lastPrinted>
  <dcterms:created xsi:type="dcterms:W3CDTF">2020-01-21T05:21:00Z</dcterms:created>
  <dcterms:modified xsi:type="dcterms:W3CDTF">2020-03-08T12:23:00Z</dcterms:modified>
</cp:coreProperties>
</file>